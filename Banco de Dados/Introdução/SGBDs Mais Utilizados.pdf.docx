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B724" w14:textId="77777777" w:rsidR="003D0B8F" w:rsidRPr="00B91D35" w:rsidRDefault="00D16F32" w:rsidP="006D7CE0">
      <w:pPr>
        <w:jc w:val="both"/>
        <w:rPr>
          <w:lang w:val="pt-BR"/>
        </w:rPr>
      </w:pPr>
      <w:r w:rsidRPr="00B91D35">
        <w:rPr>
          <w:noProof/>
          <w:lang w:val="pt-BR" w:bidi="pt-PT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D02AE1D" wp14:editId="2C208ECE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2540"/>
                <wp:wrapNone/>
                <wp:docPr id="1" name="Retâ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47AE4" w14:textId="5CA71AB5" w:rsidR="006D7CE0" w:rsidRPr="006D7CE0" w:rsidRDefault="006D7CE0" w:rsidP="006D7CE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6D02AE1D" id="Retângulo 1" o:spid="_x0000_s1026" alt="&quot;&quot;" style="position:absolute;left:0;text-align:left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" stroked="f" strokeweight="1pt">
                <v:fill r:id="rId11" o:title="" recolor="t" rotate="t" type="frame"/>
                <v:textbox>
                  <w:txbxContent>
                    <w:p w14:paraId="11747AE4" w14:textId="5CA71AB5" w:rsidR="006D7CE0" w:rsidRPr="006D7CE0" w:rsidRDefault="006D7CE0" w:rsidP="006D7CE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de tabela"/>
      </w:tblPr>
      <w:tblGrid>
        <w:gridCol w:w="1063"/>
        <w:gridCol w:w="5871"/>
        <w:gridCol w:w="691"/>
        <w:gridCol w:w="5991"/>
        <w:gridCol w:w="1062"/>
      </w:tblGrid>
      <w:tr w:rsidR="003D0B8F" w:rsidRPr="00B91D35" w14:paraId="51013CF3" w14:textId="77777777" w:rsidTr="006D7CE0">
        <w:trPr>
          <w:trHeight w:val="2510"/>
        </w:trPr>
        <w:tc>
          <w:tcPr>
            <w:tcW w:w="14678" w:type="dxa"/>
            <w:gridSpan w:val="5"/>
            <w:vAlign w:val="bottom"/>
          </w:tcPr>
          <w:p w14:paraId="5573A802" w14:textId="5A8CF72F" w:rsidR="003D0B8F" w:rsidRPr="00B91D35" w:rsidRDefault="006D7CE0" w:rsidP="00895B2D">
            <w:pPr>
              <w:pStyle w:val="Ttulo"/>
              <w:rPr>
                <w:lang w:val="pt-BR"/>
              </w:rPr>
            </w:pPr>
            <w:r>
              <w:rPr>
                <w:caps w:val="0"/>
                <w:lang w:val="pt-BR"/>
              </w:rPr>
              <w:t>SGBD’S MAIS UTILIZADOS</w:t>
            </w:r>
          </w:p>
        </w:tc>
      </w:tr>
      <w:tr w:rsidR="003D0B8F" w:rsidRPr="00B91D35" w14:paraId="674930EC" w14:textId="77777777" w:rsidTr="006D7CE0">
        <w:trPr>
          <w:trHeight w:val="1800"/>
        </w:trPr>
        <w:tc>
          <w:tcPr>
            <w:tcW w:w="14678" w:type="dxa"/>
            <w:gridSpan w:val="5"/>
            <w:vAlign w:val="center"/>
          </w:tcPr>
          <w:p w14:paraId="7C1A4039" w14:textId="77777777" w:rsidR="003D0B8F" w:rsidRDefault="006D7CE0" w:rsidP="00895B2D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MySQL e MongoDB</w:t>
            </w:r>
          </w:p>
          <w:p w14:paraId="7E53935C" w14:textId="5054C4D8" w:rsidR="006D7CE0" w:rsidRPr="006D7CE0" w:rsidRDefault="006D7CE0" w:rsidP="006D7CE0">
            <w:pPr>
              <w:rPr>
                <w:lang w:val="pt-BR"/>
              </w:rPr>
            </w:pPr>
          </w:p>
        </w:tc>
      </w:tr>
      <w:tr w:rsidR="003D0B8F" w:rsidRPr="00B91D35" w14:paraId="17AE61EF" w14:textId="77777777" w:rsidTr="006D7CE0">
        <w:trPr>
          <w:trHeight w:val="5119"/>
        </w:trPr>
        <w:tc>
          <w:tcPr>
            <w:tcW w:w="14678" w:type="dxa"/>
            <w:gridSpan w:val="5"/>
          </w:tcPr>
          <w:p w14:paraId="78382674" w14:textId="77777777" w:rsidR="00283F5C" w:rsidRDefault="006D7CE0" w:rsidP="006D7CE0">
            <w:pPr>
              <w:pStyle w:val="Subttulo"/>
              <w:ind w:left="709" w:right="789"/>
              <w:jc w:val="both"/>
              <w:rPr>
                <w:lang w:val="pt-BR"/>
              </w:rPr>
            </w:pPr>
            <w:r w:rsidRPr="006D7CE0">
              <w:rPr>
                <w:lang w:val="pt-BR"/>
              </w:rPr>
              <w:t xml:space="preserve">O </w:t>
            </w:r>
            <w:r w:rsidRPr="006D7CE0">
              <w:rPr>
                <w:b/>
                <w:bCs/>
                <w:color w:val="FF0000"/>
                <w:lang w:val="pt-BR"/>
              </w:rPr>
              <w:t>MySQL</w:t>
            </w:r>
            <w:r w:rsidRPr="006D7CE0">
              <w:rPr>
                <w:lang w:val="pt-BR"/>
              </w:rPr>
              <w:t xml:space="preserve"> é um sistema de gerenciamento de banco de dados relacional de código aberto. Ele é amplamente conhecido por sua facilidade de uso, escalabilidade e suporte abrangente. O MySQL é frequentemente escolhido para aplicativos da web que exigem um banco de dados confiável e eficiente. Ele é compatível com várias plataformas e é conhecido por sua velocidade e robustez.</w:t>
            </w:r>
            <w:r>
              <w:rPr>
                <w:lang w:val="pt-BR"/>
              </w:rPr>
              <w:t xml:space="preserve"> </w:t>
            </w:r>
            <w:r w:rsidRPr="006D7CE0">
              <w:rPr>
                <w:lang w:val="pt-BR"/>
              </w:rPr>
              <w:t>É frequentemente utilizado em uma ampla gama de aplicativos da web, desde pequenos sites até aplicativos corporativos de grande escala. Devido à sua comunidade ativa e documentação abrangente, é uma escolha popular para muitos desenvolvedores e organizações.</w:t>
            </w:r>
          </w:p>
          <w:p w14:paraId="41E40D24" w14:textId="77777777" w:rsidR="006D7CE0" w:rsidRPr="006D7CE0" w:rsidRDefault="006D7CE0" w:rsidP="006D7CE0">
            <w:pPr>
              <w:rPr>
                <w:sz w:val="22"/>
                <w:szCs w:val="22"/>
                <w:lang w:val="pt-BR"/>
              </w:rPr>
            </w:pPr>
          </w:p>
          <w:p w14:paraId="7EA80D7F" w14:textId="4BA15441" w:rsidR="006D7CE0" w:rsidRDefault="006D7CE0" w:rsidP="006D7CE0">
            <w:pPr>
              <w:ind w:left="709" w:right="789"/>
              <w:jc w:val="both"/>
              <w:rPr>
                <w:rFonts w:asciiTheme="majorHAnsi" w:hAnsiTheme="majorHAnsi"/>
                <w:spacing w:val="20"/>
                <w:lang w:val="pt-BR"/>
              </w:rPr>
            </w:pPr>
            <w:r w:rsidRPr="006D7CE0">
              <w:rPr>
                <w:rFonts w:asciiTheme="majorHAnsi" w:hAnsiTheme="majorHAnsi"/>
                <w:spacing w:val="20"/>
                <w:lang w:val="pt-BR"/>
              </w:rPr>
              <w:t xml:space="preserve">O </w:t>
            </w:r>
            <w:r w:rsidRPr="006D7CE0">
              <w:rPr>
                <w:rFonts w:asciiTheme="majorHAnsi" w:hAnsiTheme="majorHAnsi"/>
                <w:b/>
                <w:bCs/>
                <w:color w:val="FF0000"/>
                <w:spacing w:val="20"/>
                <w:lang w:val="pt-BR"/>
              </w:rPr>
              <w:t>MongoDB</w:t>
            </w:r>
            <w:r w:rsidRPr="006D7CE0">
              <w:rPr>
                <w:rFonts w:asciiTheme="majorHAnsi" w:hAnsiTheme="majorHAnsi"/>
                <w:color w:val="FF0000"/>
                <w:spacing w:val="20"/>
                <w:lang w:val="pt-BR"/>
              </w:rPr>
              <w:t xml:space="preserve"> </w:t>
            </w:r>
            <w:r w:rsidRPr="006D7CE0">
              <w:rPr>
                <w:rFonts w:asciiTheme="majorHAnsi" w:hAnsiTheme="majorHAnsi"/>
                <w:spacing w:val="20"/>
                <w:lang w:val="pt-BR"/>
              </w:rPr>
              <w:t>é um banco de dados NoSQL</w:t>
            </w:r>
            <w:r>
              <w:rPr>
                <w:rFonts w:asciiTheme="majorHAnsi" w:hAnsiTheme="majorHAnsi"/>
                <w:spacing w:val="20"/>
                <w:lang w:val="pt-BR"/>
              </w:rPr>
              <w:t xml:space="preserve"> (Não relacional)</w:t>
            </w:r>
            <w:r w:rsidRPr="006D7CE0">
              <w:rPr>
                <w:rFonts w:asciiTheme="majorHAnsi" w:hAnsiTheme="majorHAnsi"/>
                <w:spacing w:val="20"/>
                <w:lang w:val="pt-BR"/>
              </w:rPr>
              <w:t xml:space="preserve"> de código aberto que usa um modelo de dados baseado em documentos. Ele oferece flexibilidade no esquema dos dados e é altamente escalável. O MongoDB é conhecido por sua capacidade de gerenciar grandes volumes de dados não estruturados e semiestruturados. Ele fornece recursos poderosos para consultas e indexação, o que o torna adequado para aplicativos modernos e baseados em nuvem.</w:t>
            </w:r>
          </w:p>
          <w:p w14:paraId="51A5EC1D" w14:textId="77777777" w:rsidR="006D7CE0" w:rsidRPr="006D7CE0" w:rsidRDefault="006D7CE0" w:rsidP="006D7CE0">
            <w:pPr>
              <w:ind w:left="709" w:right="789"/>
              <w:jc w:val="both"/>
              <w:rPr>
                <w:rFonts w:asciiTheme="majorHAnsi" w:hAnsiTheme="majorHAnsi"/>
                <w:spacing w:val="20"/>
                <w:lang w:val="pt-BR"/>
              </w:rPr>
            </w:pPr>
          </w:p>
          <w:p w14:paraId="1BACFC76" w14:textId="77777777" w:rsidR="006D7CE0" w:rsidRDefault="006D7CE0" w:rsidP="006D7CE0">
            <w:pPr>
              <w:ind w:left="709" w:right="789"/>
              <w:jc w:val="both"/>
              <w:rPr>
                <w:rFonts w:asciiTheme="majorHAnsi" w:hAnsiTheme="majorHAnsi"/>
                <w:spacing w:val="20"/>
                <w:lang w:val="pt-BR"/>
              </w:rPr>
            </w:pPr>
          </w:p>
          <w:p w14:paraId="6DF1E79A" w14:textId="77777777" w:rsidR="006D7CE0" w:rsidRDefault="006D7CE0" w:rsidP="006D7CE0">
            <w:pPr>
              <w:ind w:left="709" w:right="789"/>
              <w:jc w:val="both"/>
              <w:rPr>
                <w:rFonts w:asciiTheme="majorHAnsi" w:hAnsiTheme="majorHAnsi"/>
                <w:spacing w:val="20"/>
                <w:lang w:val="pt-BR"/>
              </w:rPr>
            </w:pPr>
          </w:p>
          <w:p w14:paraId="13B67C8A" w14:textId="77777777" w:rsidR="006D7CE0" w:rsidRDefault="006D7CE0" w:rsidP="006D7CE0">
            <w:pPr>
              <w:ind w:left="709" w:right="789"/>
              <w:jc w:val="both"/>
              <w:rPr>
                <w:rFonts w:asciiTheme="majorHAnsi" w:hAnsiTheme="majorHAnsi"/>
                <w:spacing w:val="20"/>
                <w:lang w:val="pt-BR"/>
              </w:rPr>
            </w:pPr>
          </w:p>
          <w:p w14:paraId="24FBEEA3" w14:textId="77777777" w:rsidR="006D7CE0" w:rsidRDefault="006D7CE0" w:rsidP="006D7CE0">
            <w:pPr>
              <w:ind w:left="709" w:right="789"/>
              <w:jc w:val="both"/>
              <w:rPr>
                <w:rFonts w:asciiTheme="majorHAnsi" w:hAnsiTheme="majorHAnsi"/>
                <w:spacing w:val="20"/>
                <w:lang w:val="pt-BR"/>
              </w:rPr>
            </w:pPr>
          </w:p>
          <w:p w14:paraId="7DE6BB5A" w14:textId="1F8CF09C" w:rsidR="006D7CE0" w:rsidRPr="006D7CE0" w:rsidRDefault="00BA0AEF" w:rsidP="006D7CE0">
            <w:pPr>
              <w:ind w:left="709" w:right="789"/>
              <w:jc w:val="both"/>
              <w:rPr>
                <w:rFonts w:asciiTheme="majorHAnsi" w:hAnsiTheme="majorHAnsi"/>
                <w:spacing w:val="20"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A63E2E5" wp14:editId="60829DD5">
                  <wp:simplePos x="0" y="0"/>
                  <wp:positionH relativeFrom="column">
                    <wp:posOffset>1130300</wp:posOffset>
                  </wp:positionH>
                  <wp:positionV relativeFrom="paragraph">
                    <wp:posOffset>1819720</wp:posOffset>
                  </wp:positionV>
                  <wp:extent cx="2837815" cy="1246505"/>
                  <wp:effectExtent l="0" t="0" r="635" b="0"/>
                  <wp:wrapNone/>
                  <wp:docPr id="1536127197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127197" name="Imagem 1" descr="Logotipo&#10;&#10;Descrição gerada automa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815" cy="124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D7CE0" w:rsidRPr="006D7CE0">
              <w:rPr>
                <w:rFonts w:asciiTheme="majorHAnsi" w:hAnsiTheme="majorHAnsi"/>
                <w:spacing w:val="20"/>
                <w:lang w:val="pt-BR"/>
              </w:rPr>
              <w:t>O MongoDB é amplamente utilizado em aplicativos modernos, como plataformas de comércio eletrônico, aplicativos de análise de big data, aplicativos móveis e outros casos em que a flexibilidade no esquema dos dados é essencial. É especialmente útil quando lidamos com dados que podem mudar com o tempo ou têm estruturas variáveis.</w:t>
            </w:r>
            <w:r w:rsidR="006D7CE0" w:rsidRPr="00B91D35">
              <w:rPr>
                <w:noProof/>
                <w:lang w:val="pt-BR" w:bidi="pt-PT"/>
              </w:rPr>
              <w:t xml:space="preserve"> </w:t>
            </w:r>
            <w:r w:rsidR="006D7CE0" w:rsidRPr="00B91D35">
              <w:rPr>
                <w:noProof/>
                <w:lang w:val="pt-BR" w:bidi="pt-PT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1" layoutInCell="1" allowOverlap="1" wp14:anchorId="34A36943" wp14:editId="3AFDC870">
                      <wp:simplePos x="0" y="0"/>
                      <wp:positionH relativeFrom="page">
                        <wp:posOffset>-688340</wp:posOffset>
                      </wp:positionH>
                      <wp:positionV relativeFrom="paragraph">
                        <wp:posOffset>-1150620</wp:posOffset>
                      </wp:positionV>
                      <wp:extent cx="8429625" cy="3190875"/>
                      <wp:effectExtent l="0" t="0" r="0" b="2540"/>
                      <wp:wrapNone/>
                      <wp:docPr id="1403603793" name="Retângulo 140360379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29625" cy="319087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F06691" w14:textId="2C1C7A36" w:rsidR="006D7CE0" w:rsidRPr="006D7CE0" w:rsidRDefault="006D7CE0" w:rsidP="006D7CE0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page">
                        <wp14:pctHeight>100000</wp14:pctHeight>
                      </wp14:sizeRelV>
                    </wp:anchor>
                  </w:drawing>
                </mc:Choice>
                <mc:Fallback>
                  <w:pict>
                    <v:rect w14:anchorId="34A36943" id="Retângulo 1403603793" o:spid="_x0000_s1027" alt="&quot;&quot;" style="position:absolute;left:0;text-align:left;margin-left:-54.2pt;margin-top:-90.6pt;width:663.75pt;height:251.25pt;z-index:-251655168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" stroked="f" strokeweight="1pt">
                      <v:fill r:id="rId11" o:title="" recolor="t" rotate="t" type="frame"/>
                      <v:textbox>
                        <w:txbxContent>
                          <w:p w14:paraId="66F06691" w14:textId="2C1C7A36" w:rsidR="006D7CE0" w:rsidRPr="006D7CE0" w:rsidRDefault="006D7CE0" w:rsidP="006D7CE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rect>
                  </w:pict>
                </mc:Fallback>
              </mc:AlternateContent>
            </w:r>
          </w:p>
        </w:tc>
      </w:tr>
      <w:tr w:rsidR="008B138A" w:rsidRPr="00B91D35" w14:paraId="290922FA" w14:textId="77777777" w:rsidTr="006D7CE0">
        <w:trPr>
          <w:trHeight w:val="1652"/>
        </w:trPr>
        <w:tc>
          <w:tcPr>
            <w:tcW w:w="1063" w:type="dxa"/>
          </w:tcPr>
          <w:p w14:paraId="17EFD994" w14:textId="77777777" w:rsidR="00895B2D" w:rsidRPr="00B91D35" w:rsidRDefault="00895B2D" w:rsidP="006C6D4A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5871" w:type="dxa"/>
            <w:tcBorders>
              <w:bottom w:val="single" w:sz="4" w:space="0" w:color="auto"/>
            </w:tcBorders>
          </w:tcPr>
          <w:p w14:paraId="677ACEBE" w14:textId="41F2ED78" w:rsidR="00895B2D" w:rsidRPr="00B91D35" w:rsidRDefault="00895B2D" w:rsidP="006C6D4A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691" w:type="dxa"/>
          </w:tcPr>
          <w:p w14:paraId="6D5A2FE7" w14:textId="473F0297" w:rsidR="00895B2D" w:rsidRPr="00B91D35" w:rsidRDefault="00895B2D" w:rsidP="006C6D4A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5991" w:type="dxa"/>
            <w:tcBorders>
              <w:bottom w:val="single" w:sz="4" w:space="0" w:color="auto"/>
            </w:tcBorders>
          </w:tcPr>
          <w:p w14:paraId="37ECABCD" w14:textId="000048DE" w:rsidR="00895B2D" w:rsidRPr="00B91D35" w:rsidRDefault="00BA0AEF" w:rsidP="006C6D4A">
            <w:pPr>
              <w:rPr>
                <w:sz w:val="16"/>
                <w:szCs w:val="16"/>
                <w:lang w:val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1676180" wp14:editId="1509EE37">
                  <wp:simplePos x="0" y="0"/>
                  <wp:positionH relativeFrom="column">
                    <wp:posOffset>-40351</wp:posOffset>
                  </wp:positionH>
                  <wp:positionV relativeFrom="paragraph">
                    <wp:posOffset>-389700</wp:posOffset>
                  </wp:positionV>
                  <wp:extent cx="3776354" cy="920365"/>
                  <wp:effectExtent l="0" t="0" r="0" b="0"/>
                  <wp:wrapNone/>
                  <wp:docPr id="1009389474" name="Imagem 1" descr="Desenho de rosto de pessoa visto de per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389474" name="Imagem 1" descr="Desenho de rosto de pessoa visto de perto&#10;&#10;Descrição gerada automa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354" cy="92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62" w:type="dxa"/>
            <w:tcBorders>
              <w:left w:val="nil"/>
            </w:tcBorders>
          </w:tcPr>
          <w:p w14:paraId="0D87AD1E" w14:textId="77777777" w:rsidR="00895B2D" w:rsidRPr="00B91D35" w:rsidRDefault="00895B2D" w:rsidP="006C6D4A">
            <w:pPr>
              <w:rPr>
                <w:sz w:val="16"/>
                <w:szCs w:val="16"/>
                <w:lang w:val="pt-BR"/>
              </w:rPr>
            </w:pPr>
          </w:p>
        </w:tc>
      </w:tr>
    </w:tbl>
    <w:p w14:paraId="6E7A830E" w14:textId="77777777" w:rsidR="003D0B8F" w:rsidRPr="00B91D35" w:rsidRDefault="003D0B8F" w:rsidP="006D7CE0">
      <w:pPr>
        <w:rPr>
          <w:sz w:val="16"/>
          <w:szCs w:val="16"/>
          <w:lang w:val="pt-BR"/>
        </w:rPr>
      </w:pPr>
    </w:p>
    <w:sectPr w:rsidR="003D0B8F" w:rsidRPr="00B91D35" w:rsidSect="00A21AD3">
      <w:pgSz w:w="16838" w:h="11906" w:orient="landscape" w:code="9"/>
      <w:pgMar w:top="720" w:right="1080" w:bottom="288" w:left="108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41BA1" w14:textId="77777777" w:rsidR="0036644B" w:rsidRDefault="0036644B" w:rsidP="0010090C">
      <w:r>
        <w:separator/>
      </w:r>
    </w:p>
  </w:endnote>
  <w:endnote w:type="continuationSeparator" w:id="0">
    <w:p w14:paraId="2939D3C9" w14:textId="77777777" w:rsidR="0036644B" w:rsidRDefault="0036644B" w:rsidP="0010090C">
      <w:r>
        <w:continuationSeparator/>
      </w:r>
    </w:p>
  </w:endnote>
  <w:endnote w:type="continuationNotice" w:id="1">
    <w:p w14:paraId="53B6DB66" w14:textId="77777777" w:rsidR="0036644B" w:rsidRDefault="003664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DAF3C" w14:textId="77777777" w:rsidR="0036644B" w:rsidRDefault="0036644B" w:rsidP="0010090C">
      <w:r>
        <w:separator/>
      </w:r>
    </w:p>
  </w:footnote>
  <w:footnote w:type="continuationSeparator" w:id="0">
    <w:p w14:paraId="5D8B65CD" w14:textId="77777777" w:rsidR="0036644B" w:rsidRDefault="0036644B" w:rsidP="0010090C">
      <w:r>
        <w:continuationSeparator/>
      </w:r>
    </w:p>
  </w:footnote>
  <w:footnote w:type="continuationNotice" w:id="1">
    <w:p w14:paraId="2C1FDD42" w14:textId="77777777" w:rsidR="0036644B" w:rsidRDefault="0036644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538B9"/>
    <w:multiLevelType w:val="multilevel"/>
    <w:tmpl w:val="B7E8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678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E0"/>
    <w:rsid w:val="000319B8"/>
    <w:rsid w:val="000E1561"/>
    <w:rsid w:val="0010090C"/>
    <w:rsid w:val="00156BE4"/>
    <w:rsid w:val="001E3AAD"/>
    <w:rsid w:val="001E755D"/>
    <w:rsid w:val="00283F5C"/>
    <w:rsid w:val="00286146"/>
    <w:rsid w:val="00320A2E"/>
    <w:rsid w:val="00364453"/>
    <w:rsid w:val="0036644B"/>
    <w:rsid w:val="003C0805"/>
    <w:rsid w:val="003D0B8F"/>
    <w:rsid w:val="00404D14"/>
    <w:rsid w:val="004D47F4"/>
    <w:rsid w:val="0051462D"/>
    <w:rsid w:val="00557217"/>
    <w:rsid w:val="005616FB"/>
    <w:rsid w:val="00571585"/>
    <w:rsid w:val="005733A4"/>
    <w:rsid w:val="005B1C7C"/>
    <w:rsid w:val="005D4B21"/>
    <w:rsid w:val="006644BE"/>
    <w:rsid w:val="006C6D4A"/>
    <w:rsid w:val="006D7CE0"/>
    <w:rsid w:val="006F4A87"/>
    <w:rsid w:val="00754A95"/>
    <w:rsid w:val="00815071"/>
    <w:rsid w:val="00862549"/>
    <w:rsid w:val="00895B2D"/>
    <w:rsid w:val="00897C2E"/>
    <w:rsid w:val="008B138A"/>
    <w:rsid w:val="008B3920"/>
    <w:rsid w:val="008D3301"/>
    <w:rsid w:val="00942404"/>
    <w:rsid w:val="00967BFA"/>
    <w:rsid w:val="009A58E2"/>
    <w:rsid w:val="00A21AD3"/>
    <w:rsid w:val="00A22D03"/>
    <w:rsid w:val="00A4188E"/>
    <w:rsid w:val="00A71697"/>
    <w:rsid w:val="00A71B25"/>
    <w:rsid w:val="00A72576"/>
    <w:rsid w:val="00A95464"/>
    <w:rsid w:val="00AF6532"/>
    <w:rsid w:val="00B13B86"/>
    <w:rsid w:val="00B30004"/>
    <w:rsid w:val="00B91D35"/>
    <w:rsid w:val="00B94BC9"/>
    <w:rsid w:val="00BA0AEF"/>
    <w:rsid w:val="00BF5FEF"/>
    <w:rsid w:val="00CA25FE"/>
    <w:rsid w:val="00CA4DEF"/>
    <w:rsid w:val="00CB6244"/>
    <w:rsid w:val="00CC41DB"/>
    <w:rsid w:val="00CE1C46"/>
    <w:rsid w:val="00D16F32"/>
    <w:rsid w:val="00E405EE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786E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pt-PT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Ttulo1">
    <w:name w:val="heading 1"/>
    <w:basedOn w:val="Normal"/>
    <w:next w:val="Normal"/>
    <w:link w:val="Ttulo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tuloChar">
    <w:name w:val="Subtítulo Char"/>
    <w:basedOn w:val="Fontepargpadro"/>
    <w:link w:val="Subttulo"/>
    <w:uiPriority w:val="11"/>
    <w:rsid w:val="00895B2D"/>
    <w:rPr>
      <w:rFonts w:asciiTheme="majorHAnsi" w:hAnsiTheme="majorHAnsi"/>
      <w:spacing w:val="20"/>
    </w:rPr>
  </w:style>
  <w:style w:type="paragraph" w:customStyle="1" w:styleId="Nomedoapresentador">
    <w:name w:val="Nome do apresentador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aperdida">
    <w:name w:val="Data perdida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TextodoEspaoReservado">
    <w:name w:val="Placeholder Text"/>
    <w:basedOn w:val="Fontepargpadro"/>
    <w:uiPriority w:val="99"/>
    <w:semiHidden/>
    <w:rsid w:val="00364453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SemEspaamento">
    <w:name w:val="No Spacing"/>
    <w:uiPriority w:val="1"/>
    <w:semiHidden/>
    <w:rsid w:val="00557217"/>
  </w:style>
  <w:style w:type="character" w:styleId="nfase">
    <w:name w:val="Emphasis"/>
    <w:basedOn w:val="Fontepargpadro"/>
    <w:uiPriority w:val="20"/>
    <w:semiHidden/>
    <w:rsid w:val="00557217"/>
    <w:rPr>
      <w:i/>
      <w:iCs/>
    </w:rPr>
  </w:style>
  <w:style w:type="paragraph" w:styleId="Cabealho">
    <w:name w:val="header"/>
    <w:basedOn w:val="Normal"/>
    <w:link w:val="Cabealho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D4B21"/>
  </w:style>
  <w:style w:type="paragraph" w:styleId="Rodap">
    <w:name w:val="footer"/>
    <w:basedOn w:val="Normal"/>
    <w:link w:val="Rodap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k\AppData\Local\Microsoft\Office\16.0\DTS\pt-BR%7b2F744A79-7B9E-40D6-8911-E47B4C30108B%7d\%7b489C6409-DE48-4569-BF50-E3C881655B8C%7dtf78500733_win32.dotx" TargetMode="External"/></Relationship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E01A95-2C44-4BF4-8D66-D03DF9195D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E98116-8C15-462D-BB1D-ADB7C5C5E31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3FC77A2-8107-46B7-B11B-B3BA61EA5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{489C6409-DE48-4569-BF50-E3C881655B8C}tf78500733_win32</Template>
  <TotalTime>0</TotalTime>
  <Pages>2</Pages>
  <Words>227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2023-10-22T20:17:00Z</dcterms:created>
  <dcterms:modified xsi:type="dcterms:W3CDTF">2023-10-22T20:32:00Z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